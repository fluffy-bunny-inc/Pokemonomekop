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3002FD" w14:textId="77777777" w:rsidR="006E6E84" w:rsidRDefault="006E6E84" w:rsidP="006E6E84">
      <w:pPr>
        <w:pStyle w:val="Heading2"/>
      </w:pPr>
      <w:r>
        <w:t>Over deze opdracht</w:t>
      </w:r>
    </w:p>
    <w:p w14:paraId="1EEFA1DE" w14:textId="77777777" w:rsidR="006E6E84" w:rsidRPr="006E6E84" w:rsidRDefault="006E6E84" w:rsidP="00C46807">
      <w:pPr>
        <w:tabs>
          <w:tab w:val="left" w:pos="7785"/>
        </w:tabs>
        <w:rPr>
          <w:rFonts w:asciiTheme="minorHAnsi" w:hAnsiTheme="minorHAnsi" w:cstheme="minorHAnsi"/>
        </w:rPr>
      </w:pPr>
    </w:p>
    <w:p w14:paraId="6A218229" w14:textId="67644C06" w:rsidR="00FD1A40" w:rsidRPr="00231C36" w:rsidRDefault="00FD1A40" w:rsidP="00C46807">
      <w:pPr>
        <w:tabs>
          <w:tab w:val="left" w:pos="7785"/>
        </w:tabs>
        <w:rPr>
          <w:rFonts w:asciiTheme="minorHAnsi" w:hAnsiTheme="minorHAnsi" w:cstheme="minorHAnsi"/>
        </w:rPr>
      </w:pPr>
      <w:r w:rsidRPr="00600410">
        <w:rPr>
          <w:rFonts w:asciiTheme="minorHAnsi" w:hAnsiTheme="minorHAnsi" w:cstheme="minorHAnsi"/>
          <w:u w:val="single"/>
        </w:rPr>
        <w:t>Moeilijkheidsgraad:</w:t>
      </w:r>
      <w:r w:rsidRPr="00600410">
        <w:rPr>
          <w:rFonts w:asciiTheme="minorHAnsi" w:hAnsiTheme="minorHAnsi" w:cstheme="minorHAnsi"/>
          <w:b/>
        </w:rPr>
        <w:t xml:space="preserve"> </w:t>
      </w:r>
      <w:r w:rsidR="00C27C55">
        <w:rPr>
          <w:rFonts w:asciiTheme="minorHAnsi" w:hAnsiTheme="minorHAnsi" w:cstheme="minorHAnsi"/>
        </w:rPr>
        <w:t>Gemiddeld</w:t>
      </w:r>
    </w:p>
    <w:p w14:paraId="228B47CC" w14:textId="77777777" w:rsidR="00E135ED" w:rsidRDefault="00600410" w:rsidP="00C46807">
      <w:pPr>
        <w:tabs>
          <w:tab w:val="left" w:pos="7785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u w:val="single"/>
        </w:rPr>
        <w:t>Handige bouwstenen</w:t>
      </w:r>
      <w:r w:rsidR="00FD1A40" w:rsidRPr="00600410">
        <w:rPr>
          <w:rFonts w:asciiTheme="minorHAnsi" w:hAnsiTheme="minorHAnsi" w:cstheme="minorHAnsi"/>
          <w:u w:val="single"/>
        </w:rPr>
        <w:t>:</w:t>
      </w:r>
      <w:r w:rsidRPr="00600410">
        <w:rPr>
          <w:rFonts w:asciiTheme="minorHAnsi" w:hAnsiTheme="minorHAnsi" w:cstheme="minorHAnsi"/>
        </w:rPr>
        <w:t xml:space="preserve"> </w:t>
      </w:r>
    </w:p>
    <w:p w14:paraId="544E1BF9" w14:textId="6B4DF0E8" w:rsidR="00E135ED" w:rsidRPr="00620162" w:rsidRDefault="00600410" w:rsidP="00E135ED">
      <w:pPr>
        <w:pStyle w:val="ListParagraph"/>
        <w:numPr>
          <w:ilvl w:val="0"/>
          <w:numId w:val="3"/>
        </w:numPr>
        <w:tabs>
          <w:tab w:val="left" w:pos="7785"/>
        </w:tabs>
        <w:rPr>
          <w:rFonts w:asciiTheme="minorHAnsi" w:hAnsiTheme="minorHAnsi" w:cstheme="minorHAnsi"/>
        </w:rPr>
      </w:pPr>
      <w:r w:rsidRPr="00620162">
        <w:rPr>
          <w:rFonts w:asciiTheme="minorHAnsi" w:hAnsiTheme="minorHAnsi" w:cstheme="minorHAnsi"/>
        </w:rPr>
        <w:t>Variabelen</w:t>
      </w:r>
      <w:r w:rsidR="00E135ED" w:rsidRPr="00620162">
        <w:rPr>
          <w:rFonts w:asciiTheme="minorHAnsi" w:hAnsiTheme="minorHAnsi" w:cstheme="minorHAnsi"/>
        </w:rPr>
        <w:t xml:space="preserve"> </w:t>
      </w:r>
      <w:r w:rsidR="00E135ED" w:rsidRPr="00620162">
        <w:rPr>
          <w:rFonts w:asciiTheme="minorHAnsi" w:hAnsiTheme="minorHAnsi" w:cstheme="minorHAnsi"/>
          <w:i/>
        </w:rPr>
        <w:t xml:space="preserve">voor </w:t>
      </w:r>
      <w:r w:rsidR="00620162" w:rsidRPr="00620162">
        <w:rPr>
          <w:rFonts w:asciiTheme="minorHAnsi" w:hAnsiTheme="minorHAnsi" w:cstheme="minorHAnsi"/>
          <w:i/>
        </w:rPr>
        <w:t xml:space="preserve">het bijhouden van </w:t>
      </w:r>
      <w:r w:rsidR="008E3141">
        <w:rPr>
          <w:rFonts w:asciiTheme="minorHAnsi" w:hAnsiTheme="minorHAnsi" w:cstheme="minorHAnsi"/>
          <w:i/>
        </w:rPr>
        <w:t>de hoeveelheid levenspunten</w:t>
      </w:r>
    </w:p>
    <w:p w14:paraId="0988E62F" w14:textId="0CA9C86C" w:rsidR="00C04CAF" w:rsidRPr="008E3141" w:rsidRDefault="006E6E84" w:rsidP="0016323F">
      <w:pPr>
        <w:pStyle w:val="ListParagraph"/>
        <w:numPr>
          <w:ilvl w:val="0"/>
          <w:numId w:val="3"/>
        </w:numPr>
        <w:tabs>
          <w:tab w:val="left" w:pos="7785"/>
        </w:tabs>
        <w:rPr>
          <w:rFonts w:asciiTheme="minorHAnsi" w:hAnsiTheme="minorHAnsi" w:cstheme="minorHAnsi"/>
        </w:rPr>
      </w:pPr>
      <w:proofErr w:type="spellStart"/>
      <w:r w:rsidRPr="00620162">
        <w:rPr>
          <w:rFonts w:asciiTheme="minorHAnsi" w:hAnsiTheme="minorHAnsi" w:cstheme="minorHAnsi"/>
        </w:rPr>
        <w:t>If</w:t>
      </w:r>
      <w:proofErr w:type="spellEnd"/>
      <w:r w:rsidRPr="00620162">
        <w:rPr>
          <w:rFonts w:asciiTheme="minorHAnsi" w:hAnsiTheme="minorHAnsi" w:cstheme="minorHAnsi"/>
        </w:rPr>
        <w:t>-statements</w:t>
      </w:r>
      <w:r w:rsidR="00E135ED" w:rsidRPr="00620162">
        <w:rPr>
          <w:rFonts w:asciiTheme="minorHAnsi" w:hAnsiTheme="minorHAnsi" w:cstheme="minorHAnsi"/>
        </w:rPr>
        <w:t xml:space="preserve"> </w:t>
      </w:r>
      <w:r w:rsidR="00E135ED" w:rsidRPr="00620162">
        <w:rPr>
          <w:rFonts w:asciiTheme="minorHAnsi" w:hAnsiTheme="minorHAnsi" w:cstheme="minorHAnsi"/>
          <w:i/>
        </w:rPr>
        <w:t xml:space="preserve">om </w:t>
      </w:r>
      <w:r w:rsidR="00DE2322">
        <w:rPr>
          <w:rFonts w:asciiTheme="minorHAnsi" w:hAnsiTheme="minorHAnsi" w:cstheme="minorHAnsi"/>
          <w:i/>
        </w:rPr>
        <w:t xml:space="preserve">te kijken of </w:t>
      </w:r>
      <w:r w:rsidR="008E3141">
        <w:rPr>
          <w:rFonts w:asciiTheme="minorHAnsi" w:hAnsiTheme="minorHAnsi" w:cstheme="minorHAnsi"/>
          <w:i/>
        </w:rPr>
        <w:t xml:space="preserve">een </w:t>
      </w:r>
      <w:r w:rsidR="00BA74C8">
        <w:rPr>
          <w:rFonts w:asciiTheme="minorHAnsi" w:hAnsiTheme="minorHAnsi" w:cstheme="minorHAnsi"/>
          <w:i/>
        </w:rPr>
        <w:t>monster</w:t>
      </w:r>
      <w:r w:rsidR="008E3141">
        <w:rPr>
          <w:rFonts w:asciiTheme="minorHAnsi" w:hAnsiTheme="minorHAnsi" w:cstheme="minorHAnsi"/>
          <w:i/>
        </w:rPr>
        <w:t xml:space="preserve"> nog leeft</w:t>
      </w:r>
    </w:p>
    <w:p w14:paraId="3E3CD929" w14:textId="018BF945" w:rsidR="008E3141" w:rsidRPr="00BA74C8" w:rsidRDefault="008E3141" w:rsidP="00BA74C8">
      <w:pPr>
        <w:pStyle w:val="ListParagraph"/>
        <w:numPr>
          <w:ilvl w:val="0"/>
          <w:numId w:val="3"/>
        </w:numPr>
        <w:tabs>
          <w:tab w:val="left" w:pos="7785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Events om te zorgen dat bij het klikken op een knop een aanval gebeurt</w:t>
      </w:r>
    </w:p>
    <w:p w14:paraId="2B1A92D1" w14:textId="77777777" w:rsidR="008E3141" w:rsidRPr="008E3141" w:rsidRDefault="008E3141" w:rsidP="008E3141">
      <w:pPr>
        <w:tabs>
          <w:tab w:val="left" w:pos="7785"/>
        </w:tabs>
        <w:rPr>
          <w:rFonts w:asciiTheme="minorHAnsi" w:hAnsiTheme="minorHAnsi" w:cstheme="minorHAnsi"/>
        </w:rPr>
      </w:pPr>
    </w:p>
    <w:p w14:paraId="63F3534B" w14:textId="77777777" w:rsidR="00DE44CC" w:rsidRPr="006E6E84" w:rsidRDefault="00010802" w:rsidP="006E6E84">
      <w:pPr>
        <w:pStyle w:val="Heading2"/>
      </w:pPr>
      <w:r w:rsidRPr="006E6E84">
        <w:t>Beschrijving</w:t>
      </w:r>
    </w:p>
    <w:p w14:paraId="08CF4342" w14:textId="77777777" w:rsidR="00010802" w:rsidRDefault="00010802" w:rsidP="00010802"/>
    <w:p w14:paraId="20AEDA40" w14:textId="7DFB2626" w:rsidR="00620162" w:rsidRDefault="00E85FF0" w:rsidP="00010802">
      <w:r>
        <w:t>In Pokémon kun je tegen monsters vechten en die vervolgens vangen als ze genoeg verzwakt zijn.</w:t>
      </w:r>
      <w:r w:rsidR="008F5334">
        <w:t xml:space="preserve"> De</w:t>
      </w:r>
      <w:r w:rsidR="0012679C">
        <w:t xml:space="preserve"> onderstaande applicatie hebben we al voor een deel uitgewerkt.</w:t>
      </w:r>
    </w:p>
    <w:p w14:paraId="3AC7149B" w14:textId="77777777" w:rsidR="000D2AB5" w:rsidRDefault="000D2AB5" w:rsidP="00010802"/>
    <w:p w14:paraId="5A9AE51E" w14:textId="697430CF" w:rsidR="000D2AB5" w:rsidRDefault="00BA74C8" w:rsidP="00620162">
      <w:pPr>
        <w:jc w:val="center"/>
      </w:pPr>
      <w:r>
        <w:rPr>
          <w:noProof/>
        </w:rPr>
        <w:drawing>
          <wp:inline distT="0" distB="0" distL="0" distR="0" wp14:anchorId="6438A746" wp14:editId="60F9C7D5">
            <wp:extent cx="4589145" cy="3191510"/>
            <wp:effectExtent l="0" t="0" r="1905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9145" cy="319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38D0CF" w14:textId="77777777" w:rsidR="00620162" w:rsidRDefault="00620162" w:rsidP="00620162">
      <w:pPr>
        <w:jc w:val="center"/>
      </w:pPr>
    </w:p>
    <w:p w14:paraId="4655BA9F" w14:textId="14FAB6E4" w:rsidR="001C7F65" w:rsidRDefault="006C4AC7" w:rsidP="00010802">
      <w:r>
        <w:t>Voeg nog meer aanvallen toe en zorg ook dat je kunt wisselen van Pokémon</w:t>
      </w:r>
      <w:r w:rsidR="008C0A8A">
        <w:t>.</w:t>
      </w:r>
      <w:r>
        <w:t xml:space="preserve"> Zorg er daarnaast voor dat de vijand ook eens een aanval uitvoert als het zijn beurt is. Verder kun je nadenken over het toevoegen van items</w:t>
      </w:r>
      <w:r w:rsidR="0079228F">
        <w:t xml:space="preserve">, </w:t>
      </w:r>
      <w:proofErr w:type="spellStart"/>
      <w:r w:rsidR="0079228F">
        <w:t>stats</w:t>
      </w:r>
      <w:proofErr w:type="spellEnd"/>
      <w:r w:rsidR="0079228F">
        <w:t xml:space="preserve"> en levels!</w:t>
      </w:r>
    </w:p>
    <w:p w14:paraId="65522D22" w14:textId="46A29F46" w:rsidR="00620162" w:rsidRDefault="00620162" w:rsidP="00010802"/>
    <w:p w14:paraId="67C527FA" w14:textId="77777777" w:rsidR="0029212C" w:rsidRDefault="0029212C" w:rsidP="00010802"/>
    <w:p w14:paraId="6087DA0E" w14:textId="77777777" w:rsidR="00010802" w:rsidRDefault="00010802" w:rsidP="006E6E84">
      <w:pPr>
        <w:pStyle w:val="Heading2"/>
        <w:rPr>
          <w:rStyle w:val="Strong"/>
          <w:b/>
          <w:bCs w:val="0"/>
        </w:rPr>
      </w:pPr>
      <w:r w:rsidRPr="006E6E84">
        <w:rPr>
          <w:rStyle w:val="Strong"/>
          <w:b/>
          <w:bCs w:val="0"/>
        </w:rPr>
        <w:t>Aangeleverd materiaal</w:t>
      </w:r>
    </w:p>
    <w:p w14:paraId="56C52334" w14:textId="77777777" w:rsidR="00B74AE6" w:rsidRDefault="00B74AE6" w:rsidP="00B74AE6"/>
    <w:p w14:paraId="24EDDDA1" w14:textId="50C779CD" w:rsidR="00D04DD8" w:rsidRDefault="001B2242" w:rsidP="00CC5F0A">
      <w:r>
        <w:t xml:space="preserve">Ter demonstratie hebben we deze applicatie in minimale vorm al uitgewerkt. </w:t>
      </w:r>
      <w:r w:rsidR="00653A2C">
        <w:t>Je krijgt de code en kunt daar zelf uitbreidingen aan maken</w:t>
      </w:r>
      <w:r>
        <w:t>.</w:t>
      </w:r>
    </w:p>
    <w:p w14:paraId="0F9880F2" w14:textId="689784BA" w:rsidR="002E0EE4" w:rsidRDefault="002E0EE4" w:rsidP="00CC5F0A"/>
    <w:p w14:paraId="17CBB1FC" w14:textId="7BA84336" w:rsidR="002E0EE4" w:rsidRDefault="002E0EE4" w:rsidP="00CC5F0A">
      <w:r>
        <w:t>Op ‘</w:t>
      </w:r>
      <w:proofErr w:type="spellStart"/>
      <w:r>
        <w:t>Spriters</w:t>
      </w:r>
      <w:proofErr w:type="spellEnd"/>
      <w:r>
        <w:t xml:space="preserve"> Resource’ kun je veel afbeeldingen vinden uit populaire games. De afbeeldingen uit de applicatie die we aanlevere</w:t>
      </w:r>
      <w:r w:rsidR="009B5452">
        <w:t>n komen van deze pagina</w:t>
      </w:r>
      <w:r w:rsidR="00222998">
        <w:t>’</w:t>
      </w:r>
      <w:bookmarkStart w:id="0" w:name="_GoBack"/>
      <w:bookmarkEnd w:id="0"/>
      <w:r w:rsidR="009B5452">
        <w:t>s:</w:t>
      </w:r>
    </w:p>
    <w:p w14:paraId="05FBB2ED" w14:textId="316F2E43" w:rsidR="009B5452" w:rsidRDefault="009B5452" w:rsidP="009B5452">
      <w:pPr>
        <w:pStyle w:val="ListParagraph"/>
        <w:numPr>
          <w:ilvl w:val="0"/>
          <w:numId w:val="5"/>
        </w:numPr>
      </w:pPr>
      <w:hyperlink r:id="rId12" w:history="1">
        <w:r w:rsidRPr="00BB7E35">
          <w:rPr>
            <w:rStyle w:val="Hyperlink"/>
          </w:rPr>
          <w:t>https://www.spriters-resource.com/search/?q=pokemon</w:t>
        </w:r>
      </w:hyperlink>
      <w:r>
        <w:t xml:space="preserve"> </w:t>
      </w:r>
    </w:p>
    <w:p w14:paraId="0CBAB7AC" w14:textId="2E1741B4" w:rsidR="009B5452" w:rsidRPr="00770D3A" w:rsidRDefault="009B5452" w:rsidP="009B5452">
      <w:pPr>
        <w:pStyle w:val="ListParagraph"/>
        <w:numPr>
          <w:ilvl w:val="0"/>
          <w:numId w:val="5"/>
        </w:numPr>
      </w:pPr>
      <w:hyperlink r:id="rId13" w:history="1">
        <w:r w:rsidRPr="00BB7E35">
          <w:rPr>
            <w:rStyle w:val="Hyperlink"/>
          </w:rPr>
          <w:t>https://www.spriters-resource.com/game_boy_advance/pokemonfireredleafgreen/</w:t>
        </w:r>
      </w:hyperlink>
      <w:r>
        <w:t xml:space="preserve"> </w:t>
      </w:r>
    </w:p>
    <w:sectPr w:rsidR="009B5452" w:rsidRPr="00770D3A">
      <w:headerReference w:type="default" r:id="rId14"/>
      <w:foot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C07CA2" w14:textId="77777777" w:rsidR="00E939C6" w:rsidRDefault="00E939C6" w:rsidP="00EE53BA">
      <w:r>
        <w:separator/>
      </w:r>
    </w:p>
  </w:endnote>
  <w:endnote w:type="continuationSeparator" w:id="0">
    <w:p w14:paraId="048273FE" w14:textId="77777777" w:rsidR="00E939C6" w:rsidRDefault="00E939C6" w:rsidP="00EE53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panose1 w:val="02000000000000000000"/>
    <w:charset w:val="00"/>
    <w:family w:val="auto"/>
    <w:pitch w:val="variable"/>
    <w:sig w:usb0="E00002E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DBF22D" w14:textId="77777777" w:rsidR="00DA1A9F" w:rsidRDefault="00042E78">
    <w:pPr>
      <w:pStyle w:val="Footer"/>
    </w:pPr>
    <w:r>
      <w:rPr>
        <w:rFonts w:ascii="Roboto" w:hAnsi="Roboto"/>
        <w:b/>
        <w:noProof/>
        <w:sz w:val="32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2CB06D8" wp14:editId="21D27D8A">
              <wp:simplePos x="0" y="0"/>
              <wp:positionH relativeFrom="margin">
                <wp:align>right</wp:align>
              </wp:positionH>
              <wp:positionV relativeFrom="paragraph">
                <wp:posOffset>9525</wp:posOffset>
              </wp:positionV>
              <wp:extent cx="1900555" cy="327660"/>
              <wp:effectExtent l="0" t="0" r="0" b="0"/>
              <wp:wrapSquare wrapText="bothSides"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00555" cy="32766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F8F8F8">
                            <a:alpha val="0"/>
                          </a:srgbClr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74CDB523" w14:textId="77777777" w:rsidR="00042E78" w:rsidRPr="00042E78" w:rsidRDefault="00042E78" w:rsidP="00042E78">
                          <w:pPr>
                            <w:jc w:val="right"/>
                            <w:rPr>
                              <w:color w:val="A6A6A6" w:themeColor="background1" w:themeShade="A6"/>
                              <w:lang w:val="en-GB"/>
                            </w:rPr>
                          </w:pPr>
                          <w:r w:rsidRPr="00042E78">
                            <w:rPr>
                              <w:rFonts w:ascii="Arial" w:hAnsi="Arial" w:cs="Arial"/>
                              <w:b/>
                              <w:noProof/>
                              <w:color w:val="A6A6A6" w:themeColor="background1" w:themeShade="A6"/>
                            </w:rPr>
                            <w:t>Documentversie:</w:t>
                          </w:r>
                          <w:r w:rsidR="00B63FB9">
                            <w:rPr>
                              <w:rFonts w:ascii="Arial" w:hAnsi="Arial" w:cs="Arial"/>
                              <w:noProof/>
                              <w:color w:val="A6A6A6" w:themeColor="background1" w:themeShade="A6"/>
                            </w:rPr>
                            <w:t xml:space="preserve"> 1.0</w:t>
                          </w:r>
                          <w:r w:rsidRPr="00042E78">
                            <w:rPr>
                              <w:rFonts w:ascii="Arial" w:hAnsi="Arial" w:cs="Arial"/>
                              <w:noProof/>
                              <w:color w:val="A6A6A6" w:themeColor="background1" w:themeShade="A6"/>
                            </w:rPr>
                            <w:t>.0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2CB06D8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98.45pt;margin-top:.75pt;width:149.65pt;height:25.8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" filled="f" strokecolor="#f8f8f8">
              <v:stroke opacity="0"/>
              <v:textbox>
                <w:txbxContent>
                  <w:p w14:paraId="74CDB523" w14:textId="77777777" w:rsidR="00042E78" w:rsidRPr="00042E78" w:rsidRDefault="00042E78" w:rsidP="00042E78">
                    <w:pPr>
                      <w:jc w:val="right"/>
                      <w:rPr>
                        <w:color w:val="A6A6A6" w:themeColor="background1" w:themeShade="A6"/>
                        <w:lang w:val="en-GB"/>
                      </w:rPr>
                    </w:pPr>
                    <w:r w:rsidRPr="00042E78">
                      <w:rPr>
                        <w:rFonts w:ascii="Arial" w:hAnsi="Arial" w:cs="Arial"/>
                        <w:b/>
                        <w:noProof/>
                        <w:color w:val="A6A6A6" w:themeColor="background1" w:themeShade="A6"/>
                      </w:rPr>
                      <w:t>Documentversie:</w:t>
                    </w:r>
                    <w:r w:rsidR="00B63FB9">
                      <w:rPr>
                        <w:rFonts w:ascii="Arial" w:hAnsi="Arial" w:cs="Arial"/>
                        <w:noProof/>
                        <w:color w:val="A6A6A6" w:themeColor="background1" w:themeShade="A6"/>
                      </w:rPr>
                      <w:t xml:space="preserve"> 1.0</w:t>
                    </w:r>
                    <w:r w:rsidRPr="00042E78">
                      <w:rPr>
                        <w:rFonts w:ascii="Arial" w:hAnsi="Arial" w:cs="Arial"/>
                        <w:noProof/>
                        <w:color w:val="A6A6A6" w:themeColor="background1" w:themeShade="A6"/>
                      </w:rPr>
                      <w:t>.0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="00171B37">
      <w:rPr>
        <w:rFonts w:ascii="Arial" w:hAnsi="Arial" w:cs="Arial"/>
        <w:noProof/>
      </w:rPr>
      <w:drawing>
        <wp:inline distT="0" distB="0" distL="0" distR="0" wp14:anchorId="2326CE48" wp14:editId="22C46E02">
          <wp:extent cx="1572895" cy="26352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2895" cy="263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6D6797" w14:textId="77777777" w:rsidR="00E939C6" w:rsidRDefault="00E939C6" w:rsidP="00EE53BA">
      <w:r>
        <w:separator/>
      </w:r>
    </w:p>
  </w:footnote>
  <w:footnote w:type="continuationSeparator" w:id="0">
    <w:p w14:paraId="170749AA" w14:textId="77777777" w:rsidR="00E939C6" w:rsidRDefault="00E939C6" w:rsidP="00EE53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CE4EB0" w14:textId="4E4355BC" w:rsidR="00EE53BA" w:rsidRPr="00620162" w:rsidRDefault="00171B37" w:rsidP="008040CD">
    <w:pPr>
      <w:pStyle w:val="Header"/>
      <w:rPr>
        <w:rFonts w:ascii="Roboto" w:hAnsi="Roboto"/>
        <w:b/>
        <w:noProof/>
        <w:sz w:val="32"/>
      </w:rPr>
    </w:pPr>
    <w:r>
      <w:rPr>
        <w:rFonts w:ascii="Roboto" w:hAnsi="Roboto"/>
        <w:b/>
        <w:noProof/>
        <w:sz w:val="32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0F439FC" wp14:editId="44614619">
              <wp:simplePos x="0" y="0"/>
              <wp:positionH relativeFrom="column">
                <wp:posOffset>4080294</wp:posOffset>
              </wp:positionH>
              <wp:positionV relativeFrom="paragraph">
                <wp:posOffset>-182161</wp:posOffset>
              </wp:positionV>
              <wp:extent cx="2133600" cy="1333500"/>
              <wp:effectExtent l="0" t="0" r="0" b="0"/>
              <wp:wrapSquare wrapText="bothSides"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33600" cy="133350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F8F8F8">
                            <a:alpha val="0"/>
                          </a:srgbClr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64BD1200" w14:textId="77777777" w:rsidR="001B11BF" w:rsidRPr="001B11BF" w:rsidRDefault="00C46807">
                          <w:pPr>
                            <w:rPr>
                              <w:lang w:val="en-GB"/>
                            </w:rPr>
                          </w:pPr>
                          <w:r>
                            <w:rPr>
                              <w:rFonts w:ascii="Arial" w:hAnsi="Arial" w:cs="Arial"/>
                              <w:noProof/>
                            </w:rPr>
                            <w:drawing>
                              <wp:inline distT="0" distB="0" distL="0" distR="0" wp14:anchorId="5CA7E94E" wp14:editId="30AE3685">
                                <wp:extent cx="1941830" cy="1227922"/>
                                <wp:effectExtent l="0" t="0" r="1270" b="0"/>
                                <wp:docPr id="4" name="Picture 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1830" cy="1227922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0F439FC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321.3pt;margin-top:-14.35pt;width:168pt;height:1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" filled="f" strokecolor="#f8f8f8">
              <v:stroke opacity="0"/>
              <v:textbox>
                <w:txbxContent>
                  <w:p w14:paraId="64BD1200" w14:textId="77777777" w:rsidR="001B11BF" w:rsidRPr="001B11BF" w:rsidRDefault="00C46807">
                    <w:pPr>
                      <w:rPr>
                        <w:lang w:val="en-GB"/>
                      </w:rPr>
                    </w:pPr>
                    <w:r>
                      <w:rPr>
                        <w:rFonts w:ascii="Arial" w:hAnsi="Arial" w:cs="Arial"/>
                        <w:noProof/>
                      </w:rPr>
                      <w:drawing>
                        <wp:inline distT="0" distB="0" distL="0" distR="0" wp14:anchorId="5CA7E94E" wp14:editId="30AE3685">
                          <wp:extent cx="1941830" cy="1227922"/>
                          <wp:effectExtent l="0" t="0" r="1270" b="0"/>
                          <wp:docPr id="4" name="Picture 4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1830" cy="122792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8E3141">
      <w:rPr>
        <w:rFonts w:ascii="Roboto" w:hAnsi="Roboto"/>
        <w:b/>
        <w:noProof/>
        <w:sz w:val="32"/>
      </w:rPr>
      <w:t>Monster Combat</w:t>
    </w:r>
    <w:r w:rsidR="00620162">
      <w:rPr>
        <w:rFonts w:ascii="Roboto" w:hAnsi="Roboto"/>
        <w:b/>
        <w:noProof/>
        <w:sz w:val="32"/>
      </w:rPr>
      <w:fldChar w:fldCharType="begin"/>
    </w:r>
    <w:r w:rsidR="00620162">
      <w:rPr>
        <w:rFonts w:ascii="Roboto" w:hAnsi="Roboto"/>
        <w:b/>
        <w:noProof/>
        <w:sz w:val="32"/>
      </w:rPr>
      <w:instrText xml:space="preserve"> TITLE   \* MERGEFORMAT </w:instrText>
    </w:r>
    <w:r w:rsidR="00620162">
      <w:rPr>
        <w:rFonts w:ascii="Roboto" w:hAnsi="Roboto"/>
        <w:b/>
        <w:noProof/>
        <w:sz w:val="32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30692"/>
    <w:multiLevelType w:val="hybridMultilevel"/>
    <w:tmpl w:val="D8FA70EE"/>
    <w:lvl w:ilvl="0" w:tplc="5CB88E9E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2167D9"/>
    <w:multiLevelType w:val="hybridMultilevel"/>
    <w:tmpl w:val="AAA047A6"/>
    <w:lvl w:ilvl="0" w:tplc="71809D86">
      <w:numFmt w:val="bullet"/>
      <w:lvlText w:val=""/>
      <w:lvlJc w:val="left"/>
      <w:pPr>
        <w:ind w:left="720" w:hanging="360"/>
      </w:pPr>
      <w:rPr>
        <w:rFonts w:ascii="Symbol" w:eastAsia="Calibr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2D354B"/>
    <w:multiLevelType w:val="hybridMultilevel"/>
    <w:tmpl w:val="6B9CA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3F0857"/>
    <w:multiLevelType w:val="hybridMultilevel"/>
    <w:tmpl w:val="1E6C5CA0"/>
    <w:lvl w:ilvl="0" w:tplc="71809D86">
      <w:numFmt w:val="bullet"/>
      <w:lvlText w:val=""/>
      <w:lvlJc w:val="left"/>
      <w:pPr>
        <w:ind w:left="720" w:hanging="360"/>
      </w:pPr>
      <w:rPr>
        <w:rFonts w:ascii="Symbol" w:eastAsia="Calibr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C43A59"/>
    <w:multiLevelType w:val="hybridMultilevel"/>
    <w:tmpl w:val="EA4AC330"/>
    <w:lvl w:ilvl="0" w:tplc="7DEA094C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8193">
      <o:colormru v:ext="edit" colors="#f8f8f8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9C6"/>
    <w:rsid w:val="00010802"/>
    <w:rsid w:val="00042E78"/>
    <w:rsid w:val="00055435"/>
    <w:rsid w:val="00065B1D"/>
    <w:rsid w:val="00076BAF"/>
    <w:rsid w:val="000862B4"/>
    <w:rsid w:val="00092623"/>
    <w:rsid w:val="00095CCD"/>
    <w:rsid w:val="00096E60"/>
    <w:rsid w:val="000B112F"/>
    <w:rsid w:val="000B6F68"/>
    <w:rsid w:val="000C0050"/>
    <w:rsid w:val="000C7879"/>
    <w:rsid w:val="000D01F4"/>
    <w:rsid w:val="000D2AB5"/>
    <w:rsid w:val="000D3220"/>
    <w:rsid w:val="00101D22"/>
    <w:rsid w:val="0012679C"/>
    <w:rsid w:val="00133530"/>
    <w:rsid w:val="00134548"/>
    <w:rsid w:val="0016323F"/>
    <w:rsid w:val="00171B37"/>
    <w:rsid w:val="001B11BF"/>
    <w:rsid w:val="001B2242"/>
    <w:rsid w:val="001B4CD0"/>
    <w:rsid w:val="001C7188"/>
    <w:rsid w:val="001C7F65"/>
    <w:rsid w:val="001D1B7F"/>
    <w:rsid w:val="001D718A"/>
    <w:rsid w:val="00222998"/>
    <w:rsid w:val="00231C36"/>
    <w:rsid w:val="00233154"/>
    <w:rsid w:val="00236A7B"/>
    <w:rsid w:val="0025178D"/>
    <w:rsid w:val="00262ED7"/>
    <w:rsid w:val="00272635"/>
    <w:rsid w:val="002839A3"/>
    <w:rsid w:val="0029009F"/>
    <w:rsid w:val="00290AB7"/>
    <w:rsid w:val="0029212C"/>
    <w:rsid w:val="002C1EA0"/>
    <w:rsid w:val="002E0EE4"/>
    <w:rsid w:val="002F5B61"/>
    <w:rsid w:val="00315238"/>
    <w:rsid w:val="00374E74"/>
    <w:rsid w:val="00383F60"/>
    <w:rsid w:val="003A39F3"/>
    <w:rsid w:val="003B117D"/>
    <w:rsid w:val="003D6183"/>
    <w:rsid w:val="003F6BA0"/>
    <w:rsid w:val="00401976"/>
    <w:rsid w:val="00412ABD"/>
    <w:rsid w:val="00467FCA"/>
    <w:rsid w:val="00473898"/>
    <w:rsid w:val="004A251F"/>
    <w:rsid w:val="004B009C"/>
    <w:rsid w:val="004C439D"/>
    <w:rsid w:val="004E1F65"/>
    <w:rsid w:val="004E5B29"/>
    <w:rsid w:val="00535D15"/>
    <w:rsid w:val="005370DE"/>
    <w:rsid w:val="0057201B"/>
    <w:rsid w:val="00575131"/>
    <w:rsid w:val="00580FB5"/>
    <w:rsid w:val="00584503"/>
    <w:rsid w:val="005A664E"/>
    <w:rsid w:val="005B2111"/>
    <w:rsid w:val="005E4B07"/>
    <w:rsid w:val="005E4BA9"/>
    <w:rsid w:val="005F50BC"/>
    <w:rsid w:val="00600410"/>
    <w:rsid w:val="00605B70"/>
    <w:rsid w:val="00620162"/>
    <w:rsid w:val="006441BE"/>
    <w:rsid w:val="00650A45"/>
    <w:rsid w:val="00652B67"/>
    <w:rsid w:val="00653A2C"/>
    <w:rsid w:val="00666295"/>
    <w:rsid w:val="00674E59"/>
    <w:rsid w:val="006808DD"/>
    <w:rsid w:val="0068274D"/>
    <w:rsid w:val="006B798F"/>
    <w:rsid w:val="006C4AC7"/>
    <w:rsid w:val="006C63A8"/>
    <w:rsid w:val="006D242C"/>
    <w:rsid w:val="006D729C"/>
    <w:rsid w:val="006E13A9"/>
    <w:rsid w:val="006E6E84"/>
    <w:rsid w:val="006F4C5E"/>
    <w:rsid w:val="007420FE"/>
    <w:rsid w:val="007434D2"/>
    <w:rsid w:val="007578CD"/>
    <w:rsid w:val="00766ACA"/>
    <w:rsid w:val="00766E9D"/>
    <w:rsid w:val="00770D3A"/>
    <w:rsid w:val="00771090"/>
    <w:rsid w:val="007730BE"/>
    <w:rsid w:val="007743DC"/>
    <w:rsid w:val="0079228F"/>
    <w:rsid w:val="007B23BE"/>
    <w:rsid w:val="007B6A90"/>
    <w:rsid w:val="007C7151"/>
    <w:rsid w:val="007D4526"/>
    <w:rsid w:val="007E0A72"/>
    <w:rsid w:val="007E5851"/>
    <w:rsid w:val="00801BB6"/>
    <w:rsid w:val="008040CD"/>
    <w:rsid w:val="008141F6"/>
    <w:rsid w:val="00821AA0"/>
    <w:rsid w:val="0082247D"/>
    <w:rsid w:val="00833A66"/>
    <w:rsid w:val="00845DDE"/>
    <w:rsid w:val="00852566"/>
    <w:rsid w:val="00864432"/>
    <w:rsid w:val="008729E5"/>
    <w:rsid w:val="00895BA1"/>
    <w:rsid w:val="008A5BAF"/>
    <w:rsid w:val="008B2FAE"/>
    <w:rsid w:val="008C0A8A"/>
    <w:rsid w:val="008D0C43"/>
    <w:rsid w:val="008E023F"/>
    <w:rsid w:val="008E3141"/>
    <w:rsid w:val="008F5334"/>
    <w:rsid w:val="00906CAC"/>
    <w:rsid w:val="00915311"/>
    <w:rsid w:val="00915B0F"/>
    <w:rsid w:val="0092161D"/>
    <w:rsid w:val="0092391C"/>
    <w:rsid w:val="00927296"/>
    <w:rsid w:val="009549C7"/>
    <w:rsid w:val="009B5452"/>
    <w:rsid w:val="009C5331"/>
    <w:rsid w:val="009D09C0"/>
    <w:rsid w:val="009D34B5"/>
    <w:rsid w:val="009F48AD"/>
    <w:rsid w:val="009F6EEC"/>
    <w:rsid w:val="00A00217"/>
    <w:rsid w:val="00A32E44"/>
    <w:rsid w:val="00A369EB"/>
    <w:rsid w:val="00A412D7"/>
    <w:rsid w:val="00A528C1"/>
    <w:rsid w:val="00AA136E"/>
    <w:rsid w:val="00AE4201"/>
    <w:rsid w:val="00B4115D"/>
    <w:rsid w:val="00B5738A"/>
    <w:rsid w:val="00B63FB9"/>
    <w:rsid w:val="00B71A41"/>
    <w:rsid w:val="00B74AE6"/>
    <w:rsid w:val="00BA74C8"/>
    <w:rsid w:val="00BC7AF5"/>
    <w:rsid w:val="00BD0261"/>
    <w:rsid w:val="00BD0E13"/>
    <w:rsid w:val="00BF5993"/>
    <w:rsid w:val="00C04CAF"/>
    <w:rsid w:val="00C107B0"/>
    <w:rsid w:val="00C265E4"/>
    <w:rsid w:val="00C27C55"/>
    <w:rsid w:val="00C46807"/>
    <w:rsid w:val="00C552FC"/>
    <w:rsid w:val="00C824BB"/>
    <w:rsid w:val="00C869A4"/>
    <w:rsid w:val="00C91F4F"/>
    <w:rsid w:val="00CB102F"/>
    <w:rsid w:val="00CB698A"/>
    <w:rsid w:val="00CC5F0A"/>
    <w:rsid w:val="00D04DD8"/>
    <w:rsid w:val="00D17347"/>
    <w:rsid w:val="00D23F89"/>
    <w:rsid w:val="00D64AEB"/>
    <w:rsid w:val="00D819CF"/>
    <w:rsid w:val="00D8759C"/>
    <w:rsid w:val="00DA1A9F"/>
    <w:rsid w:val="00DA402F"/>
    <w:rsid w:val="00DA61A6"/>
    <w:rsid w:val="00DE1E96"/>
    <w:rsid w:val="00DE2322"/>
    <w:rsid w:val="00DE44CC"/>
    <w:rsid w:val="00DF54A8"/>
    <w:rsid w:val="00E025A2"/>
    <w:rsid w:val="00E13436"/>
    <w:rsid w:val="00E135ED"/>
    <w:rsid w:val="00E24D2D"/>
    <w:rsid w:val="00E346AD"/>
    <w:rsid w:val="00E414B9"/>
    <w:rsid w:val="00E70883"/>
    <w:rsid w:val="00E80D03"/>
    <w:rsid w:val="00E85FF0"/>
    <w:rsid w:val="00E939C6"/>
    <w:rsid w:val="00EA3D23"/>
    <w:rsid w:val="00EA5BA5"/>
    <w:rsid w:val="00EC0316"/>
    <w:rsid w:val="00EC21F1"/>
    <w:rsid w:val="00EC6F85"/>
    <w:rsid w:val="00EE53BA"/>
    <w:rsid w:val="00EE6C33"/>
    <w:rsid w:val="00EF561A"/>
    <w:rsid w:val="00F101BC"/>
    <w:rsid w:val="00F339E0"/>
    <w:rsid w:val="00F6737E"/>
    <w:rsid w:val="00F8185F"/>
    <w:rsid w:val="00F81A21"/>
    <w:rsid w:val="00FB1F7C"/>
    <w:rsid w:val="00FB51FC"/>
    <w:rsid w:val="00FD1A40"/>
    <w:rsid w:val="00FE58D0"/>
    <w:rsid w:val="00FE6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>
      <o:colormru v:ext="edit" colors="#f8f8f8"/>
    </o:shapedefaults>
    <o:shapelayout v:ext="edit">
      <o:idmap v:ext="edit" data="1"/>
    </o:shapelayout>
  </w:shapeDefaults>
  <w:decimalSymbol w:val="."/>
  <w:listSeparator w:val=","/>
  <w14:docId w14:val="71F3597D"/>
  <w15:chartTrackingRefBased/>
  <w15:docId w15:val="{457F7384-CD64-4246-A3C3-11A136640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2"/>
      <w:szCs w:val="22"/>
      <w:lang w:val="nl-NL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1080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6E8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E6E8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E58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81A2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F81A2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0862B4"/>
    <w:pPr>
      <w:spacing w:after="200" w:line="276" w:lineRule="auto"/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E53BA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EE53BA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EE53BA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EE53BA"/>
    <w:rPr>
      <w:sz w:val="22"/>
      <w:szCs w:val="22"/>
      <w:lang w:eastAsia="en-US"/>
    </w:rPr>
  </w:style>
  <w:style w:type="character" w:styleId="CommentReference">
    <w:name w:val="annotation reference"/>
    <w:uiPriority w:val="99"/>
    <w:semiHidden/>
    <w:unhideWhenUsed/>
    <w:rsid w:val="00412AB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12ABD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412ABD"/>
    <w:rPr>
      <w:lang w:val="nl-NL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12ABD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412ABD"/>
    <w:rPr>
      <w:b/>
      <w:bCs/>
      <w:lang w:val="nl-NL" w:eastAsia="en-US"/>
    </w:rPr>
  </w:style>
  <w:style w:type="character" w:styleId="Hyperlink">
    <w:name w:val="Hyperlink"/>
    <w:uiPriority w:val="99"/>
    <w:unhideWhenUsed/>
    <w:rsid w:val="005E4B07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5E4B07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01080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l-NL" w:eastAsia="en-US"/>
    </w:rPr>
  </w:style>
  <w:style w:type="character" w:styleId="Strong">
    <w:name w:val="Strong"/>
    <w:basedOn w:val="DefaultParagraphFont"/>
    <w:uiPriority w:val="22"/>
    <w:qFormat/>
    <w:rsid w:val="00600410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6E6E84"/>
    <w:rPr>
      <w:rFonts w:asciiTheme="majorHAnsi" w:eastAsiaTheme="majorEastAsia" w:hAnsiTheme="majorHAnsi" w:cstheme="majorBidi"/>
      <w:b/>
      <w:sz w:val="28"/>
      <w:szCs w:val="26"/>
      <w:lang w:val="nl-NL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6E6E84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nl-NL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spriters-resource.com/game_boy_advance/pokemonfireredleafgreen/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spriters-resource.com/search/?q=pokemon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edurocwb.sharepoint.com/sites/groepsite/Radius-College---ICT-ICO/Team/data_individueel/lutt_tim_(tl10)/sync-map/ontwikkeling/lesmateriaal/c-sharp/gap-week/gap-opdracht-sjabloon_v1_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99681FB6F6C644BEAE09E77F3979DF" ma:contentTypeVersion="9" ma:contentTypeDescription="Een nieuw document maken." ma:contentTypeScope="" ma:versionID="a156e15215c2440a1cf4aafbae4af7e9">
  <xsd:schema xmlns:xsd="http://www.w3.org/2001/XMLSchema" xmlns:xs="http://www.w3.org/2001/XMLSchema" xmlns:p="http://schemas.microsoft.com/office/2006/metadata/properties" xmlns:ns2="B66C9203-7855-41F0-81CC-FEA11B070BD7" xmlns:ns3="b66c9203-7855-41f0-81cc-fea11b070bd7" xmlns:ns4="dce8180b-3aa8-4a0f-a74b-436ede919026" xmlns:ns5="530c3e7c-0e27-45de-96a3-954ff956f917" targetNamespace="http://schemas.microsoft.com/office/2006/metadata/properties" ma:root="true" ma:fieldsID="9cd526166278ee0c9d51f7fa6ebce617" ns2:_="" ns3:_="" ns4:_="" ns5:_="">
    <xsd:import namespace="B66C9203-7855-41F0-81CC-FEA11B070BD7"/>
    <xsd:import namespace="b66c9203-7855-41f0-81cc-fea11b070bd7"/>
    <xsd:import namespace="dce8180b-3aa8-4a0f-a74b-436ede919026"/>
    <xsd:import namespace="530c3e7c-0e27-45de-96a3-954ff956f917"/>
    <xsd:element name="properties">
      <xsd:complexType>
        <xsd:sequence>
          <xsd:element name="documentManagement">
            <xsd:complexType>
              <xsd:all>
                <xsd:element ref="ns2:Studiejaar" minOccurs="0"/>
                <xsd:element ref="ns2:Cohort" minOccurs="0"/>
                <xsd:element ref="ns2:Categorie" minOccurs="0"/>
                <xsd:element ref="ns3:Metatag" minOccurs="0"/>
                <xsd:element ref="ns4:TaxKeywordTaxHTField" minOccurs="0"/>
                <xsd:element ref="ns4:TaxCatchAll" minOccurs="0"/>
                <xsd:element ref="ns5:SharedWithUsers" minOccurs="0"/>
                <xsd:element ref="ns5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6C9203-7855-41F0-81CC-FEA11B070BD7" elementFormDefault="qualified">
    <xsd:import namespace="http://schemas.microsoft.com/office/2006/documentManagement/types"/>
    <xsd:import namespace="http://schemas.microsoft.com/office/infopath/2007/PartnerControls"/>
    <xsd:element name="Studiejaar" ma:index="8" nillable="true" ma:displayName="Studiejaar" ma:format="Dropdown" ma:internalName="Studiejaar">
      <xsd:simpleType>
        <xsd:restriction base="dms:Choice">
          <xsd:enumeration value="2010-2011"/>
          <xsd:enumeration value="2011-2012"/>
          <xsd:enumeration value="2012-2013"/>
          <xsd:enumeration value="2013-2014"/>
          <xsd:enumeration value="2014-2015"/>
          <xsd:enumeration value="2015-2016"/>
          <xsd:enumeration value="2016-2017"/>
          <xsd:enumeration value="2017-2018"/>
          <xsd:enumeration value="2018-2019"/>
          <xsd:enumeration value="2019-2020"/>
          <xsd:enumeration value="2020-2021"/>
          <xsd:enumeration value="2021-2022"/>
          <xsd:enumeration value="2022-2023"/>
          <xsd:enumeration value="2023-2024"/>
          <xsd:enumeration value="2024-2025"/>
          <xsd:enumeration value="2025-2026"/>
          <xsd:enumeration value="2026-2027"/>
          <xsd:enumeration value="2027-2028"/>
          <xsd:enumeration value="2028-2029"/>
          <xsd:enumeration value="2029-2030"/>
          <xsd:enumeration value="2030-2031"/>
        </xsd:restriction>
      </xsd:simpleType>
    </xsd:element>
    <xsd:element name="Cohort" ma:index="9" nillable="true" ma:displayName="Cohort" ma:format="Dropdown" ma:internalName="Cohort">
      <xsd:simpleType>
        <xsd:restriction base="dms:Choice">
          <xsd:enumeration value="2012-2013 september"/>
          <xsd:enumeration value="2012-2013 februari"/>
          <xsd:enumeration value="2013-2014 september"/>
          <xsd:enumeration value="2013-2014 februari"/>
          <xsd:enumeration value="2014-2015 september"/>
          <xsd:enumeration value="2014-2015 februari"/>
          <xsd:enumeration value="2015-2016 september"/>
          <xsd:enumeration value="2015-2016 februari"/>
          <xsd:enumeration value="2016-2017 september"/>
          <xsd:enumeration value="2016-2017 februari"/>
          <xsd:enumeration value="2017-2018 september"/>
          <xsd:enumeration value="2017-2018 februari"/>
          <xsd:enumeration value="2018-2019 september"/>
          <xsd:enumeration value="2018-2019 februari"/>
          <xsd:enumeration value="2019-2020 september"/>
          <xsd:enumeration value="2019-2020 februari"/>
          <xsd:enumeration value="2020-2021 september"/>
          <xsd:enumeration value="2020-2021 februari"/>
          <xsd:enumeration value="2021-2022 september"/>
          <xsd:enumeration value="2021-2022 februari"/>
          <xsd:enumeration value="2022-2023 september"/>
          <xsd:enumeration value="2022-2023 februari"/>
          <xsd:enumeration value="2023-2024 september"/>
          <xsd:enumeration value="2023-2024 februari"/>
          <xsd:enumeration value="2024-2025 september"/>
          <xsd:enumeration value="2024-2025 februari"/>
          <xsd:enumeration value="2025-2026 september"/>
          <xsd:enumeration value="2025-2026 februari"/>
          <xsd:enumeration value="2026-2027 september"/>
          <xsd:enumeration value="2026-2027 februari"/>
          <xsd:enumeration value="2027-2028 september"/>
          <xsd:enumeration value="2027-2028 februari"/>
          <xsd:enumeration value="2028-2029 september"/>
          <xsd:enumeration value="2028-2029 februari"/>
          <xsd:enumeration value="2029-2030 september"/>
          <xsd:enumeration value="2029-2030 februari"/>
          <xsd:enumeration value="2030-2031 september"/>
          <xsd:enumeration value="2030-2031 februari"/>
        </xsd:restriction>
      </xsd:simpleType>
    </xsd:element>
    <xsd:element name="Categorie" ma:index="10" nillable="true" ma:displayName="Categorie" ma:format="Dropdown" ma:indexed="true" ma:internalName="Categorie">
      <xsd:simpleType>
        <xsd:restriction base="dms:Choice">
          <xsd:enumeration value="Informatie"/>
          <xsd:enumeration value="Organisatie"/>
          <xsd:enumeration value="Overig"/>
          <xsd:enumeration value="Overleg"/>
          <xsd:enumeration value="Studiedagen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6c9203-7855-41f0-81cc-fea11b070bd7" elementFormDefault="qualified">
    <xsd:import namespace="http://schemas.microsoft.com/office/2006/documentManagement/types"/>
    <xsd:import namespace="http://schemas.microsoft.com/office/infopath/2007/PartnerControls"/>
    <xsd:element name="Metatag" ma:index="11" nillable="true" ma:displayName="Metatag" ma:internalName="Metatag">
      <xsd:simpleType>
        <xsd:restriction base="dms:Text"/>
      </xsd:simpleType>
    </xsd:element>
    <xsd:element name="MediaServiceMetadata" ma:index="17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8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9" nillable="true" ma:displayName="MediaServiceAutoTags" ma:internalName="MediaServiceAutoTags" ma:readOnly="true">
      <xsd:simpleType>
        <xsd:restriction base="dms:Text"/>
      </xsd:simpleType>
    </xsd:element>
    <xsd:element name="MediaServiceOCR" ma:index="2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21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2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e8180b-3aa8-4a0f-a74b-436ede919026" elementFormDefault="qualified">
    <xsd:import namespace="http://schemas.microsoft.com/office/2006/documentManagement/types"/>
    <xsd:import namespace="http://schemas.microsoft.com/office/infopath/2007/PartnerControls"/>
    <xsd:element name="TaxKeywordTaxHTField" ma:index="13" nillable="true" ma:taxonomy="true" ma:internalName="TaxKeywordTaxHTField" ma:taxonomyFieldName="TaxKeyword" ma:displayName="Ondernemingstrefwoorden" ma:fieldId="{23f27201-bee3-471e-b2e7-b64fd8b7ca38}" ma:taxonomyMulti="true" ma:sspId="77dcc39e-c56f-4e4c-a2f7-66bf17044b7b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" ma:index="14" nillable="true" ma:displayName="Taxonomy Catch All Column" ma:description="" ma:hidden="true" ma:list="{36f174f4-10c5-4fc4-9c27-fa0cc84d49e3}" ma:internalName="TaxCatchAll" ma:showField="CatchAllData" ma:web="530c3e7c-0e27-45de-96a3-954ff956f91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0c3e7c-0e27-45de-96a3-954ff956f917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Gedeeld met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Gedeeld met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tatag xmlns="b66c9203-7855-41f0-81cc-fea11b070bd7" xsi:nil="true"/>
    <Studiejaar xmlns="B66C9203-7855-41F0-81CC-FEA11B070BD7" xsi:nil="true"/>
    <Cohort xmlns="B66C9203-7855-41F0-81CC-FEA11B070BD7" xsi:nil="true"/>
    <Categorie xmlns="B66C9203-7855-41F0-81CC-FEA11B070BD7" xsi:nil="true"/>
    <TaxKeywordTaxHTField xmlns="dce8180b-3aa8-4a0f-a74b-436ede919026">
      <Terms xmlns="http://schemas.microsoft.com/office/infopath/2007/PartnerControls"/>
    </TaxKeywordTaxHTField>
    <TaxCatchAll xmlns="dce8180b-3aa8-4a0f-a74b-436ede919026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6354E3-6785-40F7-8D22-13C5D9E3836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F44D0BC-56E6-4B91-97CF-1300BC09838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66C9203-7855-41F0-81CC-FEA11B070BD7"/>
    <ds:schemaRef ds:uri="b66c9203-7855-41f0-81cc-fea11b070bd7"/>
    <ds:schemaRef ds:uri="dce8180b-3aa8-4a0f-a74b-436ede919026"/>
    <ds:schemaRef ds:uri="530c3e7c-0e27-45de-96a3-954ff956f91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A0587A9-8D28-46ED-B307-72B736EEC0E3}">
  <ds:schemaRefs>
    <ds:schemaRef ds:uri="b66c9203-7855-41f0-81cc-fea11b070bd7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530c3e7c-0e27-45de-96a3-954ff956f917"/>
    <ds:schemaRef ds:uri="dce8180b-3aa8-4a0f-a74b-436ede919026"/>
    <ds:schemaRef ds:uri="http://purl.org/dc/terms/"/>
    <ds:schemaRef ds:uri="http://schemas.openxmlformats.org/package/2006/metadata/core-properties"/>
    <ds:schemaRef ds:uri="B66C9203-7855-41F0-81CC-FEA11B070BD7"/>
    <ds:schemaRef ds:uri="http://www.w3.org/XML/1998/namespace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8FADFE37-C855-4241-98E3-9798AAEF25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gap-opdracht-sjabloon_v1_0.dotx</Template>
  <TotalTime>21</TotalTime>
  <Pages>1</Pages>
  <Words>190</Words>
  <Characters>1084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Document Titel</vt:lpstr>
      <vt:lpstr>Vragenlijst studenten ROCWB</vt:lpstr>
    </vt:vector>
  </TitlesOfParts>
  <Company>Hogeschool Rotterdam</Company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Titel</dc:title>
  <dc:subject/>
  <dc:creator>Tim Lutt</dc:creator>
  <cp:keywords/>
  <cp:lastModifiedBy>Timothy Walter Lutt</cp:lastModifiedBy>
  <cp:revision>29</cp:revision>
  <cp:lastPrinted>2018-03-21T10:25:00Z</cp:lastPrinted>
  <dcterms:created xsi:type="dcterms:W3CDTF">2019-01-04T13:30:00Z</dcterms:created>
  <dcterms:modified xsi:type="dcterms:W3CDTF">2019-01-20T11:21:00Z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0x010100F699681FB6F6C644BEAE09E77F3979DF</vt:lpwstr>
  </property>
  <property fmtid="{D5CDD505-2E9C-101B-9397-08002B2CF9AE}" pid="3" name="TaxKeyword">
    <vt:lpwstr/>
  </property>
</Properties>
</file>